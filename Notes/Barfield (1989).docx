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134C" w14:textId="77777777" w:rsidR="001C7A15" w:rsidRPr="00FD398D" w:rsidRDefault="001C7A15" w:rsidP="001C7A1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pPr>
      <w:r w:rsidRPr="00FD398D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Template for Reading and Taking Notes on Research Articles (Limit yourself to 1 page of notes!)</w:t>
      </w:r>
    </w:p>
    <w:p w14:paraId="34E334A2" w14:textId="77777777" w:rsidR="001C7A15" w:rsidRPr="005A4584" w:rsidRDefault="001C7A15" w:rsidP="001C7A15">
      <w:pPr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0B670585" w14:textId="77777777" w:rsidR="001C7A15" w:rsidRPr="005A4584" w:rsidRDefault="001C7A15" w:rsidP="001C7A15">
      <w:pPr>
        <w:rPr>
          <w:color w:val="000000" w:themeColor="text1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REFERENCE FOR THE ARTICLE</w:t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ab/>
      </w:r>
      <w:r w:rsidRPr="005A4584">
        <w:rPr>
          <w:rFonts w:ascii="Times New Roman" w:eastAsia="Times New Roman" w:hAnsi="Times New Roman" w:cs="Times New Roman"/>
          <w:b/>
          <w:color w:val="FF0000"/>
          <w:u w:val="single"/>
          <w:lang w:val="en"/>
        </w:rPr>
        <w:t>KEY TAKEAWAY</w:t>
      </w:r>
    </w:p>
    <w:p w14:paraId="0A4B6A8E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"/>
        </w:rPr>
      </w:pPr>
    </w:p>
    <w:p w14:paraId="0A4375A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Introduction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the topic of this paper? Why is this study important?</w:t>
      </w:r>
    </w:p>
    <w:p w14:paraId="59050D49" w14:textId="7B890214" w:rsidR="001C7A15" w:rsidRDefault="00A07D66" w:rsidP="00A07D6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2D vs 3D graphs on paper/computer</w:t>
      </w:r>
      <w:r w:rsidR="00F82A3D">
        <w:rPr>
          <w:rFonts w:ascii="Times New Roman" w:eastAsia="Times New Roman" w:hAnsi="Times New Roman" w:cs="Times New Roman"/>
          <w:lang w:val="en"/>
        </w:rPr>
        <w:t xml:space="preserve"> for novice and experienced managers</w:t>
      </w:r>
    </w:p>
    <w:p w14:paraId="31DB9B43" w14:textId="40E4E59E" w:rsidR="001C7A15" w:rsidRPr="00515659" w:rsidRDefault="009A3E2A" w:rsidP="0051565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Examines factors that may be important to the design of graphics for decision making</w:t>
      </w:r>
    </w:p>
    <w:p w14:paraId="50E028D7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428B8F3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Literature Review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is already known about this topic? What do we need to know about this topic?</w:t>
      </w:r>
    </w:p>
    <w:p w14:paraId="7F029D13" w14:textId="420CDF0E" w:rsidR="001C7A15" w:rsidRDefault="009C35EC" w:rsidP="009D5C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Differences in novice vs. experts</w:t>
      </w:r>
      <w:r w:rsidR="005C0190">
        <w:rPr>
          <w:rFonts w:ascii="Times New Roman" w:eastAsia="Times New Roman" w:hAnsi="Times New Roman" w:cs="Times New Roman"/>
          <w:lang w:val="en"/>
        </w:rPr>
        <w:t xml:space="preserve"> (Barfield 1986)</w:t>
      </w:r>
    </w:p>
    <w:p w14:paraId="0F5D7B75" w14:textId="1F5CD150" w:rsidR="009C35EC" w:rsidRDefault="00081B4B" w:rsidP="009D5C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3D scatterplots</w:t>
      </w:r>
      <w:r w:rsidR="007B0B02">
        <w:rPr>
          <w:rFonts w:ascii="Times New Roman" w:eastAsia="Times New Roman" w:hAnsi="Times New Roman" w:cs="Times New Roman"/>
          <w:lang w:val="en"/>
        </w:rPr>
        <w:t xml:space="preserve"> more accurate and faster, but 3D block diagrams </w:t>
      </w:r>
      <w:r w:rsidR="004C52B7">
        <w:rPr>
          <w:rFonts w:ascii="Times New Roman" w:eastAsia="Times New Roman" w:hAnsi="Times New Roman" w:cs="Times New Roman"/>
          <w:lang w:val="en"/>
        </w:rPr>
        <w:t xml:space="preserve">were </w:t>
      </w:r>
      <w:proofErr w:type="gramStart"/>
      <w:r w:rsidR="004C52B7">
        <w:rPr>
          <w:rFonts w:ascii="Times New Roman" w:eastAsia="Times New Roman" w:hAnsi="Times New Roman" w:cs="Times New Roman"/>
          <w:lang w:val="en"/>
        </w:rPr>
        <w:t>did</w:t>
      </w:r>
      <w:proofErr w:type="gramEnd"/>
      <w:r w:rsidR="004C52B7">
        <w:rPr>
          <w:rFonts w:ascii="Times New Roman" w:eastAsia="Times New Roman" w:hAnsi="Times New Roman" w:cs="Times New Roman"/>
          <w:lang w:val="en"/>
        </w:rPr>
        <w:t xml:space="preserve"> not improve upon 2D tabular reports (Lee and </w:t>
      </w:r>
      <w:proofErr w:type="spellStart"/>
      <w:r w:rsidR="004C52B7">
        <w:rPr>
          <w:rFonts w:ascii="Times New Roman" w:eastAsia="Times New Roman" w:hAnsi="Times New Roman" w:cs="Times New Roman"/>
          <w:lang w:val="en"/>
        </w:rPr>
        <w:t>MacLachian</w:t>
      </w:r>
      <w:proofErr w:type="spellEnd"/>
      <w:r w:rsidR="004C52B7">
        <w:rPr>
          <w:rFonts w:ascii="Times New Roman" w:eastAsia="Times New Roman" w:hAnsi="Times New Roman" w:cs="Times New Roman"/>
          <w:lang w:val="en"/>
        </w:rPr>
        <w:t xml:space="preserve"> 1986)</w:t>
      </w:r>
    </w:p>
    <w:p w14:paraId="3709B365" w14:textId="23E4D65A" w:rsidR="004C52B7" w:rsidRPr="009D5C79" w:rsidRDefault="00FA17BF" w:rsidP="009D5C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Recall fo</w:t>
      </w:r>
      <w:r w:rsidR="00141134">
        <w:rPr>
          <w:rFonts w:ascii="Times New Roman" w:eastAsia="Times New Roman" w:hAnsi="Times New Roman" w:cs="Times New Roman"/>
          <w:lang w:val="en"/>
        </w:rPr>
        <w:t>r 3D perspective graphs was not better than 2D tabular displays (Watson and Driver 1983)</w:t>
      </w:r>
    </w:p>
    <w:p w14:paraId="2250EF8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601805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52A50D80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Theoretical Framework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Is this study a test of a specific theory or hypothesis? Is the methodology of the study guided by a specific theory?</w:t>
      </w:r>
    </w:p>
    <w:p w14:paraId="2103D26D" w14:textId="24349CEF" w:rsidR="001C7A15" w:rsidRPr="00981BD0" w:rsidRDefault="00981BD0" w:rsidP="00981BD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>Faster and more accurate with 3D</w:t>
      </w:r>
    </w:p>
    <w:p w14:paraId="2AAC5AC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3123E441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</w:p>
    <w:p w14:paraId="48F86888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Methods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</w:p>
    <w:p w14:paraId="7CCEF7DA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What type of data were collected and how were these data collected?</w:t>
      </w:r>
    </w:p>
    <w:p w14:paraId="2B076D38" w14:textId="139A93C5" w:rsidR="001C7A15" w:rsidRPr="009C6E94" w:rsidRDefault="00D4264C" w:rsidP="009C6E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>Solution times, response accuracy, effectiveness</w:t>
      </w:r>
    </w:p>
    <w:p w14:paraId="56F5BCF5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2C5EE503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Sample (unit of analysis, size and key characteristics):</w:t>
      </w:r>
    </w:p>
    <w:p w14:paraId="4F846E0B" w14:textId="525DE765" w:rsidR="001C7A15" w:rsidRPr="00756CC0" w:rsidRDefault="00756CC0" w:rsidP="00756C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33 subjects from graduate engineering management students and </w:t>
      </w:r>
      <w:r w:rsidR="00394909">
        <w:rPr>
          <w:rFonts w:ascii="Times New Roman" w:eastAsia="Times New Roman" w:hAnsi="Times New Roman" w:cs="Times New Roman"/>
          <w:iCs/>
          <w:lang w:val="en"/>
        </w:rPr>
        <w:t>experienced</w:t>
      </w:r>
      <w:r>
        <w:rPr>
          <w:rFonts w:ascii="Times New Roman" w:eastAsia="Times New Roman" w:hAnsi="Times New Roman" w:cs="Times New Roman"/>
          <w:iCs/>
          <w:lang w:val="en"/>
        </w:rPr>
        <w:t xml:space="preserve"> managers and engineers</w:t>
      </w:r>
    </w:p>
    <w:p w14:paraId="267E808D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5E1671EB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key variables measured?</w:t>
      </w:r>
    </w:p>
    <w:p w14:paraId="1E1D3644" w14:textId="6165C515" w:rsidR="001C7A15" w:rsidRPr="00252CD8" w:rsidRDefault="00070504" w:rsidP="000705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Solution time – from </w:t>
      </w:r>
      <w:r w:rsidR="00252CD8">
        <w:rPr>
          <w:rFonts w:ascii="Times New Roman" w:eastAsia="Times New Roman" w:hAnsi="Times New Roman" w:cs="Times New Roman"/>
          <w:iCs/>
          <w:lang w:val="en"/>
        </w:rPr>
        <w:t>first access of graph to submission (could read problem beforehand)</w:t>
      </w:r>
    </w:p>
    <w:p w14:paraId="696E373E" w14:textId="283982DD" w:rsidR="00252CD8" w:rsidRPr="00070504" w:rsidRDefault="00793F3D" w:rsidP="0007050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>
        <w:rPr>
          <w:rFonts w:ascii="Times New Roman" w:eastAsia="Times New Roman" w:hAnsi="Times New Roman" w:cs="Times New Roman"/>
          <w:iCs/>
          <w:lang w:val="en"/>
        </w:rPr>
        <w:t xml:space="preserve">Response accuracy – estimate amount of </w:t>
      </w:r>
      <w:r w:rsidR="00FE6AF0">
        <w:rPr>
          <w:rFonts w:ascii="Times New Roman" w:eastAsia="Times New Roman" w:hAnsi="Times New Roman" w:cs="Times New Roman"/>
          <w:iCs/>
          <w:lang w:val="en"/>
        </w:rPr>
        <w:t>material to ship</w:t>
      </w:r>
    </w:p>
    <w:p w14:paraId="61B785C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</w:p>
    <w:p w14:paraId="5893EA2D" w14:textId="77777777" w:rsidR="001C7A15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i/>
          <w:lang w:val="en"/>
        </w:rPr>
        <w:t>How were the data analyzed?</w:t>
      </w:r>
    </w:p>
    <w:p w14:paraId="76155C1F" w14:textId="5A024587" w:rsidR="009E43F7" w:rsidRPr="009E43F7" w:rsidRDefault="009E43F7" w:rsidP="009E43F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iCs/>
          <w:lang w:val="en"/>
        </w:rPr>
      </w:pPr>
      <w:r w:rsidRPr="009E43F7">
        <w:rPr>
          <w:rFonts w:ascii="Times New Roman" w:eastAsia="Times New Roman" w:hAnsi="Times New Roman" w:cs="Times New Roman"/>
          <w:bCs/>
          <w:iCs/>
          <w:lang w:val="en"/>
        </w:rPr>
        <w:t>2x2x2x2 factorial</w:t>
      </w:r>
    </w:p>
    <w:p w14:paraId="3D8B93BE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EAFC03C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76E79F7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i/>
          <w:lang w:val="en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Results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were the most important findings? Was the theory/hypothesis supported or not</w:t>
      </w:r>
      <w:r>
        <w:rPr>
          <w:rFonts w:ascii="Times New Roman" w:eastAsia="Times New Roman" w:hAnsi="Times New Roman" w:cs="Times New Roman"/>
          <w:i/>
          <w:lang w:val="en"/>
        </w:rPr>
        <w:t>?</w:t>
      </w:r>
      <w:r w:rsidRPr="005A4584">
        <w:rPr>
          <w:rFonts w:ascii="Times New Roman" w:eastAsia="Times New Roman" w:hAnsi="Times New Roman" w:cs="Times New Roman"/>
          <w:i/>
          <w:lang w:val="en"/>
        </w:rPr>
        <w:t xml:space="preserve"> Were there any surprising/unexpected findings?</w:t>
      </w:r>
    </w:p>
    <w:p w14:paraId="5449CD19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E4E2627" w14:textId="54A4BDCA" w:rsidR="001C7A15" w:rsidRPr="001801DD" w:rsidRDefault="001801DD" w:rsidP="001801D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 w:rsidRPr="001801DD">
        <w:rPr>
          <w:rFonts w:ascii="Times New Roman" w:eastAsia="Times New Roman" w:hAnsi="Times New Roman" w:cs="Times New Roman"/>
          <w:bCs/>
          <w:lang w:val="en"/>
        </w:rPr>
        <w:t>2D computer graphs faster than any others</w:t>
      </w:r>
    </w:p>
    <w:p w14:paraId="4D0C3FE6" w14:textId="56CB76D3" w:rsidR="000D1107" w:rsidRPr="000D1107" w:rsidRDefault="00A23E34" w:rsidP="000D110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 w:rsidRPr="00A23E34">
        <w:rPr>
          <w:rFonts w:ascii="Times New Roman" w:eastAsia="Times New Roman" w:hAnsi="Times New Roman" w:cs="Times New Roman"/>
          <w:bCs/>
          <w:lang w:val="en"/>
        </w:rPr>
        <w:t>2D graphs easier to use than 3D graphs</w:t>
      </w:r>
    </w:p>
    <w:p w14:paraId="3F27BA8F" w14:textId="1B496140" w:rsidR="00A23E34" w:rsidRDefault="000D1107" w:rsidP="001801D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lastRenderedPageBreak/>
        <w:t xml:space="preserve">3D computer &gt; </w:t>
      </w:r>
      <w:r w:rsidR="00F21A06">
        <w:rPr>
          <w:rFonts w:ascii="Times New Roman" w:eastAsia="Times New Roman" w:hAnsi="Times New Roman" w:cs="Times New Roman"/>
          <w:bCs/>
          <w:lang w:val="en"/>
        </w:rPr>
        <w:t>2D paper &gt; 2D computer &gt; 3D paper</w:t>
      </w:r>
      <w:r w:rsidR="00B1361C">
        <w:rPr>
          <w:rFonts w:ascii="Times New Roman" w:eastAsia="Times New Roman" w:hAnsi="Times New Roman" w:cs="Times New Roman"/>
          <w:bCs/>
          <w:lang w:val="en"/>
        </w:rPr>
        <w:t xml:space="preserve"> (percentage of maximum profit)</w:t>
      </w:r>
    </w:p>
    <w:p w14:paraId="1E18130F" w14:textId="7BEBE4E3" w:rsidR="00DF2772" w:rsidRPr="00A23E34" w:rsidRDefault="00DF2772" w:rsidP="001801D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lang w:val="en"/>
        </w:rPr>
      </w:pPr>
      <w:r>
        <w:rPr>
          <w:rFonts w:ascii="Times New Roman" w:eastAsia="Times New Roman" w:hAnsi="Times New Roman" w:cs="Times New Roman"/>
          <w:bCs/>
          <w:lang w:val="en"/>
        </w:rPr>
        <w:t>Correlation between solution time and 2D menu acc</w:t>
      </w:r>
      <w:r w:rsidR="005B22D3">
        <w:rPr>
          <w:rFonts w:ascii="Times New Roman" w:eastAsia="Times New Roman" w:hAnsi="Times New Roman" w:cs="Times New Roman"/>
          <w:bCs/>
          <w:lang w:val="en"/>
        </w:rPr>
        <w:t xml:space="preserve">ess / 3D menu access not significant, nor was </w:t>
      </w:r>
    </w:p>
    <w:p w14:paraId="071A797E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1DB389A7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0BB48BF6" w14:textId="77777777" w:rsidR="001C7A15" w:rsidRPr="005A4584" w:rsidRDefault="001C7A15" w:rsidP="001C7A15">
      <w:pPr>
        <w:spacing w:after="0" w:line="276" w:lineRule="auto"/>
        <w:rPr>
          <w:rFonts w:ascii="Times New Roman" w:eastAsia="Times New Roman" w:hAnsi="Times New Roman" w:cs="Times New Roman"/>
          <w:b/>
          <w:lang w:val="en"/>
        </w:rPr>
      </w:pPr>
    </w:p>
    <w:p w14:paraId="286A0A00" w14:textId="77777777" w:rsidR="001C7A15" w:rsidRPr="00D07301" w:rsidRDefault="001C7A15" w:rsidP="001C7A15">
      <w:pPr>
        <w:spacing w:after="0" w:line="276" w:lineRule="auto"/>
        <w:rPr>
          <w:rFonts w:cstheme="minorHAnsi"/>
          <w:color w:val="000000" w:themeColor="text1"/>
          <w:sz w:val="23"/>
          <w:szCs w:val="23"/>
        </w:rPr>
      </w:pPr>
      <w:r w:rsidRPr="005A4584">
        <w:rPr>
          <w:rFonts w:ascii="Times New Roman" w:eastAsia="Times New Roman" w:hAnsi="Times New Roman" w:cs="Times New Roman"/>
          <w:b/>
          <w:u w:val="single"/>
          <w:lang w:val="en"/>
        </w:rPr>
        <w:t>Conclusions</w:t>
      </w:r>
      <w:r w:rsidRPr="005A4584">
        <w:rPr>
          <w:rFonts w:ascii="Times New Roman" w:eastAsia="Times New Roman" w:hAnsi="Times New Roman" w:cs="Times New Roman"/>
          <w:b/>
          <w:lang w:val="en"/>
        </w:rPr>
        <w:t xml:space="preserve">: </w:t>
      </w:r>
      <w:r w:rsidRPr="005A4584">
        <w:rPr>
          <w:rFonts w:ascii="Times New Roman" w:eastAsia="Times New Roman" w:hAnsi="Times New Roman" w:cs="Times New Roman"/>
          <w:i/>
          <w:lang w:val="en"/>
        </w:rPr>
        <w:t>What are the implications of this study for policy and for research? What were the limitations of the study? What should future researchers do?</w:t>
      </w:r>
      <w:bookmarkStart w:id="0" w:name="_Comprehensive_Essay_Questions"/>
      <w:bookmarkEnd w:id="0"/>
    </w:p>
    <w:p w14:paraId="070E6D3B" w14:textId="3AAF1D44" w:rsidR="005F7172" w:rsidRDefault="00251F38" w:rsidP="00556F53">
      <w:pPr>
        <w:pStyle w:val="ListParagraph"/>
        <w:numPr>
          <w:ilvl w:val="0"/>
          <w:numId w:val="1"/>
        </w:numPr>
      </w:pPr>
      <w:r>
        <w:t>Problem solving performance was affected by dimensionality of the graph, mode of presentation, and user background</w:t>
      </w:r>
    </w:p>
    <w:p w14:paraId="35B44A7E" w14:textId="157118D4" w:rsidR="002372C4" w:rsidRDefault="002372C4" w:rsidP="00556F53">
      <w:pPr>
        <w:pStyle w:val="ListParagraph"/>
        <w:numPr>
          <w:ilvl w:val="0"/>
          <w:numId w:val="1"/>
        </w:numPr>
      </w:pPr>
      <w:r>
        <w:t>2D graphs were easier to use as reported by users</w:t>
      </w:r>
    </w:p>
    <w:p w14:paraId="52F6C849" w14:textId="415732CF" w:rsidR="002372C4" w:rsidRDefault="00CF53C9" w:rsidP="00556F53">
      <w:pPr>
        <w:pStyle w:val="ListParagraph"/>
        <w:numPr>
          <w:ilvl w:val="0"/>
          <w:numId w:val="1"/>
        </w:numPr>
      </w:pPr>
      <w:r>
        <w:t>3D graphs more efficient in terms of profit</w:t>
      </w:r>
    </w:p>
    <w:sectPr w:rsidR="0023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68E8"/>
    <w:multiLevelType w:val="hybridMultilevel"/>
    <w:tmpl w:val="74B83476"/>
    <w:lvl w:ilvl="0" w:tplc="0E88BB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2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1"/>
    <w:rsid w:val="00070504"/>
    <w:rsid w:val="00081B4B"/>
    <w:rsid w:val="000D1107"/>
    <w:rsid w:val="00141134"/>
    <w:rsid w:val="001801DD"/>
    <w:rsid w:val="001C7A15"/>
    <w:rsid w:val="002372C4"/>
    <w:rsid w:val="00251F38"/>
    <w:rsid w:val="00252CD8"/>
    <w:rsid w:val="00394909"/>
    <w:rsid w:val="003E154B"/>
    <w:rsid w:val="004C52B7"/>
    <w:rsid w:val="00515659"/>
    <w:rsid w:val="00556F53"/>
    <w:rsid w:val="005B22D3"/>
    <w:rsid w:val="005B65DC"/>
    <w:rsid w:val="005C0190"/>
    <w:rsid w:val="005F7172"/>
    <w:rsid w:val="00756CC0"/>
    <w:rsid w:val="00782CD2"/>
    <w:rsid w:val="00793F3D"/>
    <w:rsid w:val="00797D31"/>
    <w:rsid w:val="007B0B02"/>
    <w:rsid w:val="00981BD0"/>
    <w:rsid w:val="009A3E2A"/>
    <w:rsid w:val="009C35EC"/>
    <w:rsid w:val="009C6E94"/>
    <w:rsid w:val="009D5C79"/>
    <w:rsid w:val="009E43F7"/>
    <w:rsid w:val="00A07D66"/>
    <w:rsid w:val="00A23E34"/>
    <w:rsid w:val="00B1361C"/>
    <w:rsid w:val="00CF53C9"/>
    <w:rsid w:val="00D4264C"/>
    <w:rsid w:val="00D67218"/>
    <w:rsid w:val="00DF2772"/>
    <w:rsid w:val="00F11C6C"/>
    <w:rsid w:val="00F21A06"/>
    <w:rsid w:val="00F82A3D"/>
    <w:rsid w:val="00FA17BF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D46"/>
  <w15:chartTrackingRefBased/>
  <w15:docId w15:val="{49C4800C-6493-F242-98E0-BE766D3A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1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0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wiederich/Library/Group%20Containers/UBF8T346G9.Office/User%20Content.localized/Templates.localized/Research%20Note%20Tak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Note Taking Template.dotx</Template>
  <TotalTime>34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Wiederich, Tyler D</dc:creator>
  <cp:keywords/>
  <dc:description/>
  <cp:lastModifiedBy>Tyler Wiederich</cp:lastModifiedBy>
  <cp:revision>35</cp:revision>
  <cp:lastPrinted>2023-08-18T21:09:00Z</cp:lastPrinted>
  <dcterms:created xsi:type="dcterms:W3CDTF">2025-07-30T13:41:00Z</dcterms:created>
  <dcterms:modified xsi:type="dcterms:W3CDTF">2025-07-30T14:53:00Z</dcterms:modified>
</cp:coreProperties>
</file>