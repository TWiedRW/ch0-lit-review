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D501C" w14:textId="77777777" w:rsidR="001C7A15" w:rsidRPr="00FD398D" w:rsidRDefault="001C7A15" w:rsidP="001C7A1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</w:pPr>
      <w:r w:rsidRPr="00FD398D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t>Template for Reading and Taking Notes on Research Articles (Limit yourself to 1 page of notes!)</w:t>
      </w:r>
    </w:p>
    <w:p w14:paraId="5386F25A" w14:textId="77777777" w:rsidR="001C7A15" w:rsidRPr="005A4584" w:rsidRDefault="001C7A15" w:rsidP="001C7A15">
      <w:pPr>
        <w:rPr>
          <w:rFonts w:ascii="Times New Roman" w:eastAsia="Times New Roman" w:hAnsi="Times New Roman" w:cs="Times New Roman"/>
          <w:b/>
          <w:u w:val="single"/>
          <w:lang w:val="en"/>
        </w:rPr>
      </w:pPr>
    </w:p>
    <w:p w14:paraId="7B0C38AA" w14:textId="77777777" w:rsidR="001C7A15" w:rsidRPr="005A4584" w:rsidRDefault="001C7A15" w:rsidP="001C7A15">
      <w:pPr>
        <w:rPr>
          <w:color w:val="000000" w:themeColor="text1"/>
        </w:rPr>
      </w:pP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>REFERENCE FOR THE ARTICLE</w:t>
      </w: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ab/>
      </w: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ab/>
      </w: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ab/>
      </w: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ab/>
      </w: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ab/>
      </w:r>
      <w:r w:rsidRPr="005A4584">
        <w:rPr>
          <w:rFonts w:ascii="Times New Roman" w:eastAsia="Times New Roman" w:hAnsi="Times New Roman" w:cs="Times New Roman"/>
          <w:b/>
          <w:color w:val="FF0000"/>
          <w:u w:val="single"/>
          <w:lang w:val="en"/>
        </w:rPr>
        <w:t>KEY TAKEAWAY</w:t>
      </w:r>
    </w:p>
    <w:p w14:paraId="1EE6C706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u w:val="single"/>
          <w:lang w:val="en"/>
        </w:rPr>
      </w:pPr>
    </w:p>
    <w:p w14:paraId="166DEF00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>Introduction</w:t>
      </w:r>
      <w:r w:rsidRPr="005A4584">
        <w:rPr>
          <w:rFonts w:ascii="Times New Roman" w:eastAsia="Times New Roman" w:hAnsi="Times New Roman" w:cs="Times New Roman"/>
          <w:b/>
          <w:lang w:val="en"/>
        </w:rPr>
        <w:t xml:space="preserve">: </w:t>
      </w:r>
      <w:r w:rsidRPr="005A4584">
        <w:rPr>
          <w:rFonts w:ascii="Times New Roman" w:eastAsia="Times New Roman" w:hAnsi="Times New Roman" w:cs="Times New Roman"/>
          <w:i/>
          <w:lang w:val="en"/>
        </w:rPr>
        <w:t>What is the topic of this paper? Why is this study important?</w:t>
      </w:r>
    </w:p>
    <w:p w14:paraId="127680DC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lang w:val="en"/>
        </w:rPr>
      </w:pPr>
    </w:p>
    <w:p w14:paraId="673A31B1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lang w:val="en"/>
        </w:rPr>
      </w:pPr>
    </w:p>
    <w:p w14:paraId="3E912EDD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lang w:val="en"/>
        </w:rPr>
      </w:pPr>
    </w:p>
    <w:p w14:paraId="62BFACC6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>Literature Review</w:t>
      </w:r>
      <w:r w:rsidRPr="005A4584">
        <w:rPr>
          <w:rFonts w:ascii="Times New Roman" w:eastAsia="Times New Roman" w:hAnsi="Times New Roman" w:cs="Times New Roman"/>
          <w:b/>
          <w:lang w:val="en"/>
        </w:rPr>
        <w:t xml:space="preserve">: </w:t>
      </w:r>
      <w:r w:rsidRPr="005A4584">
        <w:rPr>
          <w:rFonts w:ascii="Times New Roman" w:eastAsia="Times New Roman" w:hAnsi="Times New Roman" w:cs="Times New Roman"/>
          <w:i/>
          <w:lang w:val="en"/>
        </w:rPr>
        <w:t>What is already known about this topic? What do we need to know about this topic?</w:t>
      </w:r>
    </w:p>
    <w:p w14:paraId="6E54159F" w14:textId="35E3990C" w:rsidR="001C7A15" w:rsidRDefault="00482D10" w:rsidP="007701F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>3d perspective charts are included due to demand (SYSTAT 1992)</w:t>
      </w:r>
    </w:p>
    <w:p w14:paraId="1BE9573C" w14:textId="3969662A" w:rsidR="00482D10" w:rsidRDefault="00482D10" w:rsidP="007701F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>Volume and color hue or density are worse in terms of graphical elements hierarchy (Cleveland 1985)</w:t>
      </w:r>
    </w:p>
    <w:p w14:paraId="4794CC1D" w14:textId="21B1A61E" w:rsidR="00482D10" w:rsidRDefault="00090E4D" w:rsidP="007701F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>Image from retina to iconic memory to short-term memory (Miller 1956)</w:t>
      </w:r>
    </w:p>
    <w:p w14:paraId="0E8DBBED" w14:textId="0874410B" w:rsidR="003110F3" w:rsidRDefault="008474D6" w:rsidP="007701F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 xml:space="preserve">3D </w:t>
      </w:r>
      <w:proofErr w:type="gramStart"/>
      <w:r>
        <w:rPr>
          <w:rFonts w:ascii="Times New Roman" w:eastAsia="Times New Roman" w:hAnsi="Times New Roman" w:cs="Times New Roman"/>
          <w:lang w:val="en"/>
        </w:rPr>
        <w:t>have</w:t>
      </w:r>
      <w:proofErr w:type="gramEnd"/>
      <w:r>
        <w:rPr>
          <w:rFonts w:ascii="Times New Roman" w:eastAsia="Times New Roman" w:hAnsi="Times New Roman" w:cs="Times New Roman"/>
          <w:lang w:val="en"/>
        </w:rPr>
        <w:t xml:space="preserve"> increase in visual illusions</w:t>
      </w:r>
      <w:r w:rsidR="001D4546">
        <w:rPr>
          <w:rFonts w:ascii="Times New Roman" w:eastAsia="Times New Roman" w:hAnsi="Times New Roman" w:cs="Times New Roman"/>
          <w:lang w:val="en"/>
        </w:rPr>
        <w:t xml:space="preserve"> entering the iconic memory</w:t>
      </w:r>
      <w:r>
        <w:rPr>
          <w:rFonts w:ascii="Times New Roman" w:eastAsia="Times New Roman" w:hAnsi="Times New Roman" w:cs="Times New Roman"/>
          <w:lang w:val="en"/>
        </w:rPr>
        <w:t xml:space="preserve"> (Corens &amp; </w:t>
      </w:r>
      <w:proofErr w:type="spellStart"/>
      <w:r>
        <w:rPr>
          <w:rFonts w:ascii="Times New Roman" w:eastAsia="Times New Roman" w:hAnsi="Times New Roman" w:cs="Times New Roman"/>
          <w:lang w:val="en"/>
        </w:rPr>
        <w:t>Girgus</w:t>
      </w:r>
      <w:proofErr w:type="spellEnd"/>
      <w:r>
        <w:rPr>
          <w:rFonts w:ascii="Times New Roman" w:eastAsia="Times New Roman" w:hAnsi="Times New Roman" w:cs="Times New Roman"/>
          <w:lang w:val="en"/>
        </w:rPr>
        <w:t xml:space="preserve"> 1978; Gregory 1969; Jahnel 1952)</w:t>
      </w:r>
    </w:p>
    <w:p w14:paraId="787D945E" w14:textId="068398AE" w:rsidR="00C31199" w:rsidRPr="00991BB5" w:rsidRDefault="00C31199" w:rsidP="00991BB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>3D charts have significant role when made correctly (</w:t>
      </w:r>
      <w:r w:rsidR="00A264E6">
        <w:rPr>
          <w:rFonts w:ascii="Times New Roman" w:eastAsia="Times New Roman" w:hAnsi="Times New Roman" w:cs="Times New Roman"/>
          <w:lang w:val="en"/>
        </w:rPr>
        <w:t>C</w:t>
      </w:r>
      <w:r>
        <w:rPr>
          <w:rFonts w:ascii="Times New Roman" w:eastAsia="Times New Roman" w:hAnsi="Times New Roman" w:cs="Times New Roman"/>
          <w:lang w:val="en"/>
        </w:rPr>
        <w:t>. F. Schmidt 1983)</w:t>
      </w:r>
    </w:p>
    <w:p w14:paraId="2ACE71F8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4CF6FEA6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3A94120D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>Theoretical Framework</w:t>
      </w:r>
      <w:r w:rsidRPr="005A4584">
        <w:rPr>
          <w:rFonts w:ascii="Times New Roman" w:eastAsia="Times New Roman" w:hAnsi="Times New Roman" w:cs="Times New Roman"/>
          <w:b/>
          <w:lang w:val="en"/>
        </w:rPr>
        <w:t xml:space="preserve">: </w:t>
      </w:r>
      <w:r w:rsidRPr="005A4584">
        <w:rPr>
          <w:rFonts w:ascii="Times New Roman" w:eastAsia="Times New Roman" w:hAnsi="Times New Roman" w:cs="Times New Roman"/>
          <w:i/>
          <w:lang w:val="en"/>
        </w:rPr>
        <w:t>Is this study a test of a specific theory or hypothesis? Is the methodology of the study guided by a specific theory?</w:t>
      </w:r>
    </w:p>
    <w:p w14:paraId="5D855E34" w14:textId="56E2B84B" w:rsidR="001C7A15" w:rsidRDefault="00991BB5" w:rsidP="00991BB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>Are 2D or 3D graphs preferred when it is not required to extract information from the graph?</w:t>
      </w:r>
    </w:p>
    <w:p w14:paraId="66EFBDDA" w14:textId="24BB1E16" w:rsidR="00991BB5" w:rsidRDefault="00991BB5" w:rsidP="00991BB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>Are 2D or 3D graphs used when the viewer must extract information from the graph?</w:t>
      </w:r>
    </w:p>
    <w:p w14:paraId="2E34FA21" w14:textId="4A5F6398" w:rsidR="00991BB5" w:rsidRDefault="00991BB5" w:rsidP="00991BB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>Do students answer content questions better when using one type of graphical display rather than the other type?</w:t>
      </w:r>
    </w:p>
    <w:p w14:paraId="2E1F76EA" w14:textId="21175976" w:rsidR="00991BB5" w:rsidRDefault="00991BB5" w:rsidP="00991BB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>Was there a difference between students who used simple graphs versus elaborate ones?</w:t>
      </w:r>
    </w:p>
    <w:p w14:paraId="1754B5A9" w14:textId="64084594" w:rsidR="00991BB5" w:rsidRPr="00991BB5" w:rsidRDefault="00991BB5" w:rsidP="00991BB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>Which graphical displays promote retention?</w:t>
      </w:r>
    </w:p>
    <w:p w14:paraId="607BD6CB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lang w:val="en"/>
        </w:rPr>
      </w:pPr>
    </w:p>
    <w:p w14:paraId="09EC04CA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lang w:val="en"/>
        </w:rPr>
      </w:pPr>
    </w:p>
    <w:p w14:paraId="3E806118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>Methods</w:t>
      </w:r>
      <w:r w:rsidRPr="005A4584">
        <w:rPr>
          <w:rFonts w:ascii="Times New Roman" w:eastAsia="Times New Roman" w:hAnsi="Times New Roman" w:cs="Times New Roman"/>
          <w:b/>
          <w:lang w:val="en"/>
        </w:rPr>
        <w:t xml:space="preserve">: </w:t>
      </w:r>
    </w:p>
    <w:p w14:paraId="5E19B9E5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i/>
          <w:lang w:val="en"/>
        </w:rPr>
        <w:t>What type of data were collected and how were these data collected?</w:t>
      </w:r>
    </w:p>
    <w:p w14:paraId="1BFD80C7" w14:textId="0BAEF7E8" w:rsidR="001C7A15" w:rsidRPr="00A64959" w:rsidRDefault="00B34116" w:rsidP="00B3411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>
        <w:rPr>
          <w:rFonts w:ascii="Times New Roman" w:eastAsia="Times New Roman" w:hAnsi="Times New Roman" w:cs="Times New Roman"/>
          <w:iCs/>
          <w:lang w:val="en"/>
        </w:rPr>
        <w:t>Bar/line, floating line, layered line, pie, and bar</w:t>
      </w:r>
      <w:r w:rsidR="002F430D">
        <w:rPr>
          <w:rFonts w:ascii="Times New Roman" w:eastAsia="Times New Roman" w:hAnsi="Times New Roman" w:cs="Times New Roman"/>
          <w:iCs/>
          <w:lang w:val="en"/>
        </w:rPr>
        <w:t xml:space="preserve"> charts of voting data from 1976 and 1984</w:t>
      </w:r>
    </w:p>
    <w:p w14:paraId="28BBDA6D" w14:textId="40E38E0B" w:rsidR="00A64959" w:rsidRPr="00B34116" w:rsidRDefault="00A64959" w:rsidP="00B3411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>
        <w:rPr>
          <w:rFonts w:ascii="Times New Roman" w:eastAsia="Times New Roman" w:hAnsi="Times New Roman" w:cs="Times New Roman"/>
          <w:iCs/>
          <w:lang w:val="en"/>
        </w:rPr>
        <w:t>Total of 5 features in each graph (e.g., 5 pieces of pie chart)</w:t>
      </w:r>
    </w:p>
    <w:p w14:paraId="67420C10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</w:p>
    <w:p w14:paraId="6BD59D5F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i/>
          <w:lang w:val="en"/>
        </w:rPr>
        <w:t>Sample (unit of analysis, size and key characteristics):</w:t>
      </w:r>
    </w:p>
    <w:p w14:paraId="7D03445D" w14:textId="6981A8B5" w:rsidR="001C7A15" w:rsidRPr="00EA16B5" w:rsidRDefault="00EA16B5" w:rsidP="00EA16B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iCs/>
          <w:lang w:val="en"/>
        </w:rPr>
      </w:pPr>
      <w:r w:rsidRPr="00EA16B5">
        <w:rPr>
          <w:rFonts w:ascii="Times New Roman" w:eastAsia="Times New Roman" w:hAnsi="Times New Roman" w:cs="Times New Roman"/>
          <w:iCs/>
          <w:lang w:val="en"/>
        </w:rPr>
        <w:t>60 students in core US government course</w:t>
      </w:r>
    </w:p>
    <w:p w14:paraId="0162918F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</w:p>
    <w:p w14:paraId="3D76D279" w14:textId="77777777" w:rsidR="001C7A15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i/>
          <w:lang w:val="en"/>
        </w:rPr>
        <w:t>How were key variables measured?</w:t>
      </w:r>
    </w:p>
    <w:p w14:paraId="4D6B16ED" w14:textId="2A9D3827" w:rsidR="003464F4" w:rsidRDefault="00ED5E22" w:rsidP="00ED5E2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iCs/>
          <w:lang w:val="en"/>
        </w:rPr>
      </w:pPr>
      <w:r>
        <w:rPr>
          <w:rFonts w:ascii="Times New Roman" w:eastAsia="Times New Roman" w:hAnsi="Times New Roman" w:cs="Times New Roman"/>
          <w:iCs/>
          <w:lang w:val="en"/>
        </w:rPr>
        <w:t xml:space="preserve">40 charts presented in order and asked which </w:t>
      </w:r>
      <w:r w:rsidR="00482FD7">
        <w:rPr>
          <w:rFonts w:ascii="Times New Roman" w:eastAsia="Times New Roman" w:hAnsi="Times New Roman" w:cs="Times New Roman"/>
          <w:iCs/>
          <w:lang w:val="en"/>
        </w:rPr>
        <w:t>of the pair of charts they liked better</w:t>
      </w:r>
    </w:p>
    <w:p w14:paraId="021ED92D" w14:textId="793B351A" w:rsidR="00482FD7" w:rsidRDefault="00835DAB" w:rsidP="00ED5E2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iCs/>
          <w:lang w:val="en"/>
        </w:rPr>
      </w:pPr>
      <w:r>
        <w:rPr>
          <w:rFonts w:ascii="Times New Roman" w:eastAsia="Times New Roman" w:hAnsi="Times New Roman" w:cs="Times New Roman"/>
          <w:iCs/>
          <w:lang w:val="en"/>
        </w:rPr>
        <w:t xml:space="preserve">With different order, </w:t>
      </w:r>
      <w:r w:rsidR="00F278AD">
        <w:rPr>
          <w:rFonts w:ascii="Times New Roman" w:eastAsia="Times New Roman" w:hAnsi="Times New Roman" w:cs="Times New Roman"/>
          <w:iCs/>
          <w:lang w:val="en"/>
        </w:rPr>
        <w:t xml:space="preserve">question </w:t>
      </w:r>
      <w:r w:rsidR="00761E00">
        <w:rPr>
          <w:rFonts w:ascii="Times New Roman" w:eastAsia="Times New Roman" w:hAnsi="Times New Roman" w:cs="Times New Roman"/>
          <w:iCs/>
          <w:lang w:val="en"/>
        </w:rPr>
        <w:t xml:space="preserve">about </w:t>
      </w:r>
      <w:r w:rsidR="00F278AD">
        <w:rPr>
          <w:rFonts w:ascii="Times New Roman" w:eastAsia="Times New Roman" w:hAnsi="Times New Roman" w:cs="Times New Roman"/>
          <w:iCs/>
          <w:lang w:val="en"/>
        </w:rPr>
        <w:t>chart</w:t>
      </w:r>
      <w:r w:rsidR="00761E00">
        <w:rPr>
          <w:rFonts w:ascii="Times New Roman" w:eastAsia="Times New Roman" w:hAnsi="Times New Roman" w:cs="Times New Roman"/>
          <w:iCs/>
          <w:lang w:val="en"/>
        </w:rPr>
        <w:t xml:space="preserve"> content </w:t>
      </w:r>
      <w:r w:rsidR="00F278AD">
        <w:rPr>
          <w:rFonts w:ascii="Times New Roman" w:eastAsia="Times New Roman" w:hAnsi="Times New Roman" w:cs="Times New Roman"/>
          <w:iCs/>
          <w:lang w:val="en"/>
        </w:rPr>
        <w:t xml:space="preserve">and </w:t>
      </w:r>
      <w:r w:rsidR="00761E00">
        <w:rPr>
          <w:rFonts w:ascii="Times New Roman" w:eastAsia="Times New Roman" w:hAnsi="Times New Roman" w:cs="Times New Roman"/>
          <w:iCs/>
          <w:lang w:val="en"/>
        </w:rPr>
        <w:t>which one they used to answer</w:t>
      </w:r>
    </w:p>
    <w:p w14:paraId="02FA75C1" w14:textId="1353E395" w:rsidR="00F278AD" w:rsidRPr="00ED5E22" w:rsidRDefault="00F278AD" w:rsidP="00ED5E2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iCs/>
          <w:lang w:val="en"/>
        </w:rPr>
      </w:pPr>
      <w:r>
        <w:rPr>
          <w:rFonts w:ascii="Times New Roman" w:eastAsia="Times New Roman" w:hAnsi="Times New Roman" w:cs="Times New Roman"/>
          <w:iCs/>
          <w:lang w:val="en"/>
        </w:rPr>
        <w:t xml:space="preserve">For retention, </w:t>
      </w:r>
      <w:r w:rsidR="00761E00">
        <w:rPr>
          <w:rFonts w:ascii="Times New Roman" w:eastAsia="Times New Roman" w:hAnsi="Times New Roman" w:cs="Times New Roman"/>
          <w:iCs/>
          <w:lang w:val="en"/>
        </w:rPr>
        <w:t>questions without graphical displays 4 days later</w:t>
      </w:r>
    </w:p>
    <w:p w14:paraId="1275364A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</w:p>
    <w:p w14:paraId="35B07B04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</w:p>
    <w:p w14:paraId="4E6C22E4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i/>
          <w:lang w:val="en"/>
        </w:rPr>
      </w:pPr>
      <w:r w:rsidRPr="005A4584">
        <w:rPr>
          <w:rFonts w:ascii="Times New Roman" w:eastAsia="Times New Roman" w:hAnsi="Times New Roman" w:cs="Times New Roman"/>
          <w:i/>
          <w:lang w:val="en"/>
        </w:rPr>
        <w:lastRenderedPageBreak/>
        <w:t>How were the data analyzed?</w:t>
      </w:r>
    </w:p>
    <w:p w14:paraId="258367E3" w14:textId="17847A0C" w:rsidR="001C7A15" w:rsidRPr="00851ACD" w:rsidRDefault="00B975FE" w:rsidP="00B975F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Cs/>
          <w:lang w:val="en"/>
        </w:rPr>
      </w:pPr>
      <w:r w:rsidRPr="00851ACD">
        <w:rPr>
          <w:rFonts w:ascii="Times New Roman" w:eastAsia="Times New Roman" w:hAnsi="Times New Roman" w:cs="Times New Roman"/>
          <w:bCs/>
          <w:lang w:val="en"/>
        </w:rPr>
        <w:t>Descriptive, Chi-square test</w:t>
      </w:r>
    </w:p>
    <w:p w14:paraId="3D3527E3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3B4800B0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>Results</w:t>
      </w:r>
      <w:r w:rsidRPr="005A4584">
        <w:rPr>
          <w:rFonts w:ascii="Times New Roman" w:eastAsia="Times New Roman" w:hAnsi="Times New Roman" w:cs="Times New Roman"/>
          <w:b/>
          <w:lang w:val="en"/>
        </w:rPr>
        <w:t xml:space="preserve">: </w:t>
      </w:r>
      <w:r w:rsidRPr="005A4584">
        <w:rPr>
          <w:rFonts w:ascii="Times New Roman" w:eastAsia="Times New Roman" w:hAnsi="Times New Roman" w:cs="Times New Roman"/>
          <w:i/>
          <w:lang w:val="en"/>
        </w:rPr>
        <w:t>What were the most important findings? Was the theory/hypothesis supported or not</w:t>
      </w:r>
      <w:r>
        <w:rPr>
          <w:rFonts w:ascii="Times New Roman" w:eastAsia="Times New Roman" w:hAnsi="Times New Roman" w:cs="Times New Roman"/>
          <w:i/>
          <w:lang w:val="en"/>
        </w:rPr>
        <w:t>?</w:t>
      </w:r>
      <w:r w:rsidRPr="005A4584">
        <w:rPr>
          <w:rFonts w:ascii="Times New Roman" w:eastAsia="Times New Roman" w:hAnsi="Times New Roman" w:cs="Times New Roman"/>
          <w:i/>
          <w:lang w:val="en"/>
        </w:rPr>
        <w:t xml:space="preserve"> Were there any surprising/unexpected findings?</w:t>
      </w:r>
    </w:p>
    <w:p w14:paraId="544F35E1" w14:textId="4F9F5D3E" w:rsidR="001C7A15" w:rsidRPr="00851ACD" w:rsidRDefault="00851ACD" w:rsidP="00B975F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  <w:r>
        <w:rPr>
          <w:rFonts w:ascii="Times New Roman" w:eastAsia="Times New Roman" w:hAnsi="Times New Roman" w:cs="Times New Roman"/>
          <w:bCs/>
          <w:lang w:val="en"/>
        </w:rPr>
        <w:t>About even preference for visual appeal for 2D and 3D, slightly in favor of 2D (51.8%)</w:t>
      </w:r>
    </w:p>
    <w:p w14:paraId="4BB3EA08" w14:textId="15A1B720" w:rsidR="00851ACD" w:rsidRPr="00C05705" w:rsidRDefault="00AA159E" w:rsidP="00AA159E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  <w:r>
        <w:rPr>
          <w:rFonts w:ascii="Times New Roman" w:eastAsia="Times New Roman" w:hAnsi="Times New Roman" w:cs="Times New Roman"/>
          <w:bCs/>
          <w:lang w:val="en"/>
        </w:rPr>
        <w:t>For bar graphs, 52.9% for 2D</w:t>
      </w:r>
    </w:p>
    <w:p w14:paraId="1440E801" w14:textId="54DCB941" w:rsidR="00C05705" w:rsidRPr="00F11D6A" w:rsidRDefault="00D521AA" w:rsidP="00AA159E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  <w:r>
        <w:rPr>
          <w:rFonts w:ascii="Times New Roman" w:eastAsia="Times New Roman" w:hAnsi="Times New Roman" w:cs="Times New Roman"/>
          <w:bCs/>
          <w:lang w:val="en"/>
        </w:rPr>
        <w:t xml:space="preserve">69.2 preferred 3D mixed bar/line chart </w:t>
      </w:r>
    </w:p>
    <w:p w14:paraId="5C46F491" w14:textId="5B48D6A1" w:rsidR="00F11D6A" w:rsidRPr="00B975FE" w:rsidRDefault="00F11D6A" w:rsidP="00F11D6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  <w:r>
        <w:rPr>
          <w:rFonts w:ascii="Times New Roman" w:eastAsia="Times New Roman" w:hAnsi="Times New Roman" w:cs="Times New Roman"/>
          <w:bCs/>
          <w:lang w:val="en"/>
        </w:rPr>
        <w:t xml:space="preserve">Choose to use </w:t>
      </w:r>
      <w:r w:rsidR="00423B7C">
        <w:rPr>
          <w:rFonts w:ascii="Times New Roman" w:eastAsia="Times New Roman" w:hAnsi="Times New Roman" w:cs="Times New Roman"/>
          <w:bCs/>
          <w:lang w:val="en"/>
        </w:rPr>
        <w:t>simple</w:t>
      </w:r>
      <w:r>
        <w:rPr>
          <w:rFonts w:ascii="Times New Roman" w:eastAsia="Times New Roman" w:hAnsi="Times New Roman" w:cs="Times New Roman"/>
          <w:bCs/>
          <w:lang w:val="en"/>
        </w:rPr>
        <w:t xml:space="preserve"> 3 times more than </w:t>
      </w:r>
      <w:r w:rsidR="00423B7C">
        <w:rPr>
          <w:rFonts w:ascii="Times New Roman" w:eastAsia="Times New Roman" w:hAnsi="Times New Roman" w:cs="Times New Roman"/>
          <w:bCs/>
          <w:lang w:val="en"/>
        </w:rPr>
        <w:t>elaborate</w:t>
      </w:r>
    </w:p>
    <w:p w14:paraId="7DD2DFB0" w14:textId="6982A6DF" w:rsidR="001C7A15" w:rsidRDefault="00423B7C" w:rsidP="00423B7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Cs/>
          <w:lang w:val="en"/>
        </w:rPr>
      </w:pPr>
      <w:r w:rsidRPr="000B3854">
        <w:rPr>
          <w:rFonts w:ascii="Times New Roman" w:eastAsia="Times New Roman" w:hAnsi="Times New Roman" w:cs="Times New Roman"/>
          <w:bCs/>
          <w:lang w:val="en"/>
        </w:rPr>
        <w:t xml:space="preserve">No significant differences </w:t>
      </w:r>
      <w:r w:rsidR="000B3854" w:rsidRPr="000B3854">
        <w:rPr>
          <w:rFonts w:ascii="Times New Roman" w:eastAsia="Times New Roman" w:hAnsi="Times New Roman" w:cs="Times New Roman"/>
          <w:bCs/>
          <w:lang w:val="en"/>
        </w:rPr>
        <w:t>in any of the 2D or 3D comparisons</w:t>
      </w:r>
    </w:p>
    <w:p w14:paraId="53459476" w14:textId="6A0F86BF" w:rsidR="00E94C50" w:rsidRDefault="001B6EAE" w:rsidP="00E94C5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bCs/>
          <w:lang w:val="en"/>
        </w:rPr>
      </w:pPr>
      <w:r>
        <w:rPr>
          <w:rFonts w:ascii="Times New Roman" w:eastAsia="Times New Roman" w:hAnsi="Times New Roman" w:cs="Times New Roman"/>
          <w:bCs/>
          <w:lang w:val="en"/>
        </w:rPr>
        <w:t>While not significant, 2D had higher correct answer rates</w:t>
      </w:r>
    </w:p>
    <w:p w14:paraId="108C11EC" w14:textId="1017445F" w:rsidR="0012611F" w:rsidRPr="000B3854" w:rsidRDefault="0012611F" w:rsidP="0012611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Cs/>
          <w:lang w:val="en"/>
        </w:rPr>
      </w:pPr>
      <w:r>
        <w:rPr>
          <w:rFonts w:ascii="Times New Roman" w:eastAsia="Times New Roman" w:hAnsi="Times New Roman" w:cs="Times New Roman"/>
          <w:bCs/>
          <w:lang w:val="en"/>
        </w:rPr>
        <w:t>Low retention rates</w:t>
      </w:r>
    </w:p>
    <w:p w14:paraId="1DDC52CF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28618A05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40F8ABD9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1EE568FE" w14:textId="77777777" w:rsidR="001C7A15" w:rsidRPr="00D07301" w:rsidRDefault="001C7A15" w:rsidP="001C7A15">
      <w:pPr>
        <w:spacing w:after="0" w:line="276" w:lineRule="auto"/>
        <w:rPr>
          <w:rFonts w:cstheme="minorHAnsi"/>
          <w:color w:val="000000" w:themeColor="text1"/>
          <w:sz w:val="23"/>
          <w:szCs w:val="23"/>
        </w:rPr>
      </w:pP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>Conclusions</w:t>
      </w:r>
      <w:r w:rsidRPr="005A4584">
        <w:rPr>
          <w:rFonts w:ascii="Times New Roman" w:eastAsia="Times New Roman" w:hAnsi="Times New Roman" w:cs="Times New Roman"/>
          <w:b/>
          <w:lang w:val="en"/>
        </w:rPr>
        <w:t xml:space="preserve">: </w:t>
      </w:r>
      <w:r w:rsidRPr="005A4584">
        <w:rPr>
          <w:rFonts w:ascii="Times New Roman" w:eastAsia="Times New Roman" w:hAnsi="Times New Roman" w:cs="Times New Roman"/>
          <w:i/>
          <w:lang w:val="en"/>
        </w:rPr>
        <w:t>What are the implications of this study for policy and for research? What were the limitations of the study? What should future researchers do?</w:t>
      </w:r>
      <w:bookmarkStart w:id="0" w:name="_Comprehensive_Essay_Questions"/>
      <w:bookmarkEnd w:id="0"/>
    </w:p>
    <w:p w14:paraId="61F9A4D9" w14:textId="1184C04D" w:rsidR="005F7172" w:rsidRDefault="0012611F" w:rsidP="00870B9C">
      <w:pPr>
        <w:pStyle w:val="ListParagraph"/>
        <w:numPr>
          <w:ilvl w:val="0"/>
          <w:numId w:val="1"/>
        </w:numPr>
      </w:pPr>
      <w:r>
        <w:t>2D preferred, but might not be better at information extraction</w:t>
      </w:r>
    </w:p>
    <w:p w14:paraId="0EDB179E" w14:textId="311E269E" w:rsidR="0012611F" w:rsidRDefault="0012611F" w:rsidP="00870B9C">
      <w:pPr>
        <w:pStyle w:val="ListParagraph"/>
        <w:numPr>
          <w:ilvl w:val="0"/>
          <w:numId w:val="1"/>
        </w:numPr>
      </w:pPr>
      <w:r>
        <w:t>Retention for all charts was bad</w:t>
      </w:r>
    </w:p>
    <w:p w14:paraId="297F5D9A" w14:textId="37B9304C" w:rsidR="00F166AC" w:rsidRDefault="00EA61D2" w:rsidP="0007735C">
      <w:pPr>
        <w:pStyle w:val="ListParagraph"/>
        <w:numPr>
          <w:ilvl w:val="0"/>
          <w:numId w:val="1"/>
        </w:numPr>
      </w:pPr>
      <w:r>
        <w:t xml:space="preserve">Issue: students got to choose which </w:t>
      </w:r>
      <w:r w:rsidR="00437A9B">
        <w:t xml:space="preserve">graph to use, so measures of accuracy might </w:t>
      </w:r>
      <w:r w:rsidR="00F166AC">
        <w:t>be biased toward one chart or another</w:t>
      </w:r>
    </w:p>
    <w:sectPr w:rsidR="00F1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E42F9"/>
    <w:multiLevelType w:val="hybridMultilevel"/>
    <w:tmpl w:val="CEA2A452"/>
    <w:lvl w:ilvl="0" w:tplc="EB441A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356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4A"/>
    <w:rsid w:val="0007735C"/>
    <w:rsid w:val="00090E4D"/>
    <w:rsid w:val="000B3854"/>
    <w:rsid w:val="0012611F"/>
    <w:rsid w:val="001B6EAE"/>
    <w:rsid w:val="001C7A15"/>
    <w:rsid w:val="001D4546"/>
    <w:rsid w:val="002B3FDA"/>
    <w:rsid w:val="002B4C4A"/>
    <w:rsid w:val="002F430D"/>
    <w:rsid w:val="003110F3"/>
    <w:rsid w:val="003464F4"/>
    <w:rsid w:val="003E154B"/>
    <w:rsid w:val="00423B7C"/>
    <w:rsid w:val="00437A9B"/>
    <w:rsid w:val="00482D10"/>
    <w:rsid w:val="00482FD7"/>
    <w:rsid w:val="005F7172"/>
    <w:rsid w:val="00761E00"/>
    <w:rsid w:val="007701FF"/>
    <w:rsid w:val="00782CD2"/>
    <w:rsid w:val="00835DAB"/>
    <w:rsid w:val="008474D6"/>
    <w:rsid w:val="00851ACD"/>
    <w:rsid w:val="00870B9C"/>
    <w:rsid w:val="00991BB5"/>
    <w:rsid w:val="00A264E6"/>
    <w:rsid w:val="00A63DFB"/>
    <w:rsid w:val="00A64959"/>
    <w:rsid w:val="00AA159E"/>
    <w:rsid w:val="00B34116"/>
    <w:rsid w:val="00B975FE"/>
    <w:rsid w:val="00C05705"/>
    <w:rsid w:val="00C31199"/>
    <w:rsid w:val="00D521AA"/>
    <w:rsid w:val="00D67218"/>
    <w:rsid w:val="00E94C50"/>
    <w:rsid w:val="00EA16B5"/>
    <w:rsid w:val="00EA61D2"/>
    <w:rsid w:val="00ED5E22"/>
    <w:rsid w:val="00F11C6C"/>
    <w:rsid w:val="00F11D6A"/>
    <w:rsid w:val="00F166AC"/>
    <w:rsid w:val="00F2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7B11"/>
  <w15:chartTrackingRefBased/>
  <w15:docId w15:val="{B883979C-7807-254F-A716-9D13B90D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A1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A1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770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ylerwiederich/Library/Group%20Containers/UBF8T346G9.Office/User%20Content.localized/Templates.localized/Research%20Note%20Tak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Note Taking Template.dotx</Template>
  <TotalTime>18</TotalTime>
  <Pages>2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Wiederich, Tyler D</dc:creator>
  <cp:keywords/>
  <dc:description/>
  <cp:lastModifiedBy>Tyler Wiederich</cp:lastModifiedBy>
  <cp:revision>38</cp:revision>
  <cp:lastPrinted>2023-08-18T21:09:00Z</cp:lastPrinted>
  <dcterms:created xsi:type="dcterms:W3CDTF">2025-07-30T15:45:00Z</dcterms:created>
  <dcterms:modified xsi:type="dcterms:W3CDTF">2025-07-30T18:05:00Z</dcterms:modified>
</cp:coreProperties>
</file>