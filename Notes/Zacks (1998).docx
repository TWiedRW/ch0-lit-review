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5F80" w14:textId="77777777" w:rsidR="001C7A15" w:rsidRPr="00FD398D" w:rsidRDefault="001C7A15" w:rsidP="001C7A1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FD398D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Template for Reading and Taking Notes on Research Articles (Limit yourself to 1 page of notes!)</w:t>
      </w:r>
    </w:p>
    <w:p w14:paraId="0D9B8B6B" w14:textId="77777777" w:rsidR="001C7A15" w:rsidRPr="005A4584" w:rsidRDefault="001C7A15" w:rsidP="001C7A15">
      <w:pPr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23403A26" w14:textId="77777777" w:rsidR="001C7A15" w:rsidRPr="005A4584" w:rsidRDefault="001C7A15" w:rsidP="001C7A15">
      <w:pPr>
        <w:rPr>
          <w:color w:val="000000" w:themeColor="text1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REFERENCE FOR THE ARTICLE</w:t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color w:val="FF0000"/>
          <w:u w:val="single"/>
          <w:lang w:val="en"/>
        </w:rPr>
        <w:t>KEY TAKEAWAY</w:t>
      </w:r>
    </w:p>
    <w:p w14:paraId="72039912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0F143C81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Introduction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the topic of this paper? Why is this study important?</w:t>
      </w:r>
    </w:p>
    <w:p w14:paraId="1661E92C" w14:textId="575F691B" w:rsidR="001C7A15" w:rsidRDefault="00B473AC" w:rsidP="00B473A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 w:rsidRPr="00B473AC">
        <w:rPr>
          <w:rFonts w:ascii="Times New Roman" w:eastAsia="Times New Roman" w:hAnsi="Times New Roman" w:cs="Times New Roman"/>
          <w:lang w:val="en"/>
        </w:rPr>
        <w:t xml:space="preserve">Visual characteristics </w:t>
      </w:r>
      <w:r>
        <w:rPr>
          <w:rFonts w:ascii="Times New Roman" w:eastAsia="Times New Roman" w:hAnsi="Times New Roman" w:cs="Times New Roman"/>
          <w:lang w:val="en"/>
        </w:rPr>
        <w:t xml:space="preserve">affect speed, accuracy, difficulty, and retention </w:t>
      </w:r>
      <w:r w:rsidR="00663A8A">
        <w:rPr>
          <w:rFonts w:ascii="Times New Roman" w:eastAsia="Times New Roman" w:hAnsi="Times New Roman" w:cs="Times New Roman"/>
          <w:lang w:val="en"/>
        </w:rPr>
        <w:t>of graphs</w:t>
      </w:r>
    </w:p>
    <w:p w14:paraId="7B2E422E" w14:textId="2B9F6208" w:rsidR="00251CE6" w:rsidRPr="00B473AC" w:rsidRDefault="007D24A1" w:rsidP="00B473A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This article is about the use of 3D for adding depth cues, not conveying extra information</w:t>
      </w:r>
    </w:p>
    <w:p w14:paraId="453AFB53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02C87DC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608E71A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Literature Review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already known about this topic? What do we need to know about this topic?</w:t>
      </w:r>
    </w:p>
    <w:p w14:paraId="53AB8B4F" w14:textId="1C3F22FC" w:rsidR="001C7A15" w:rsidRDefault="00824CBB" w:rsidP="007D24A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3D adds visual complexity without adding information, which is where it should not be used for depicting precise values (</w:t>
      </w:r>
      <w:proofErr w:type="spellStart"/>
      <w:r>
        <w:rPr>
          <w:rFonts w:ascii="Times New Roman" w:eastAsia="Times New Roman" w:hAnsi="Times New Roman" w:cs="Times New Roman"/>
          <w:lang w:val="en"/>
        </w:rPr>
        <w:t>Kosslyn</w:t>
      </w:r>
      <w:proofErr w:type="spellEnd"/>
      <w:r>
        <w:rPr>
          <w:rFonts w:ascii="Times New Roman" w:eastAsia="Times New Roman" w:hAnsi="Times New Roman" w:cs="Times New Roman"/>
          <w:lang w:val="en"/>
        </w:rPr>
        <w:t xml:space="preserve"> 1985; Tufte 1983; Wainer 1984)</w:t>
      </w:r>
    </w:p>
    <w:p w14:paraId="21D283B1" w14:textId="45F3E2FE" w:rsidR="00824CBB" w:rsidRDefault="005479AA" w:rsidP="007D24A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 xml:space="preserve">Spence (1990) </w:t>
      </w:r>
      <w:r w:rsidR="00D17880">
        <w:rPr>
          <w:rFonts w:ascii="Times New Roman" w:eastAsia="Times New Roman" w:hAnsi="Times New Roman" w:cs="Times New Roman"/>
          <w:lang w:val="en"/>
        </w:rPr>
        <w:t>concluded that dimensionality did not affect accuracy, but types of graphs in study may have influence results</w:t>
      </w:r>
    </w:p>
    <w:p w14:paraId="2371C068" w14:textId="00B0E721" w:rsidR="00D17880" w:rsidRDefault="00736BB5" w:rsidP="007D24A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 xml:space="preserve">Extraneous depth cues to be associated with lower accuracy (Carswell, </w:t>
      </w:r>
      <w:proofErr w:type="spellStart"/>
      <w:r>
        <w:rPr>
          <w:rFonts w:ascii="Times New Roman" w:eastAsia="Times New Roman" w:hAnsi="Times New Roman" w:cs="Times New Roman"/>
          <w:lang w:val="en"/>
        </w:rPr>
        <w:t>Frankenbergeer</w:t>
      </w:r>
      <w:proofErr w:type="spellEnd"/>
      <w:r>
        <w:rPr>
          <w:rFonts w:ascii="Times New Roman" w:eastAsia="Times New Roman" w:hAnsi="Times New Roman" w:cs="Times New Roman"/>
          <w:lang w:val="en"/>
        </w:rPr>
        <w:t>, &amp; Bernhard 1991)</w:t>
      </w:r>
      <w:r w:rsidR="000A296B">
        <w:rPr>
          <w:rFonts w:ascii="Times New Roman" w:eastAsia="Times New Roman" w:hAnsi="Times New Roman" w:cs="Times New Roman"/>
          <w:lang w:val="en"/>
        </w:rPr>
        <w:t>. Differences found with lines/planes, but not for bar and pie charts with/without shading</w:t>
      </w:r>
    </w:p>
    <w:p w14:paraId="2FBEC5A6" w14:textId="30C5D4EB" w:rsidR="002C7FEE" w:rsidRPr="007D24A1" w:rsidRDefault="002C7FEE" w:rsidP="007D24A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Distortions from color, angle, size, and orientation</w:t>
      </w:r>
      <w:r w:rsidR="0081756C">
        <w:rPr>
          <w:rFonts w:ascii="Times New Roman" w:eastAsia="Times New Roman" w:hAnsi="Times New Roman" w:cs="Times New Roman"/>
          <w:lang w:val="en"/>
        </w:rPr>
        <w:t xml:space="preserve"> (Goldstein 1989; Howard1982). </w:t>
      </w:r>
    </w:p>
    <w:p w14:paraId="770C2C8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91597F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3C743699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Theoretical Framework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Is this study a test of a specific theory or hypothesis? Is the methodology of the study guided by a specific theory?</w:t>
      </w:r>
    </w:p>
    <w:p w14:paraId="1B93634D" w14:textId="7A16C8D7" w:rsidR="005523A0" w:rsidRDefault="008D2FAF" w:rsidP="005523A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Does adding depth cues to a graph lower viewers’ accuracy for reading that graph?</w:t>
      </w:r>
    </w:p>
    <w:p w14:paraId="143C0113" w14:textId="7ADCD988" w:rsidR="008D2FAF" w:rsidRDefault="008D2FAF" w:rsidP="005523A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If there is lower accuracy, is this lower accuracy due to depth-cue combination or is it simply a result of adding extraneous markings to a figure</w:t>
      </w:r>
    </w:p>
    <w:p w14:paraId="51EA5703" w14:textId="7C7A974B" w:rsidR="008D2FAF" w:rsidRDefault="008D2FAF" w:rsidP="005523A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What is the relative importance of the addition of depth cues compared with the relationship between the judged data elements and the graphical context</w:t>
      </w:r>
    </w:p>
    <w:p w14:paraId="6FF86514" w14:textId="1D9BBD2A" w:rsidR="008D2FAF" w:rsidRPr="005523A0" w:rsidRDefault="008D2FAF" w:rsidP="005523A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How do effects on perception combine with encoding and storage to influence later judgement</w:t>
      </w:r>
    </w:p>
    <w:p w14:paraId="5585FD9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105EDB82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2217C68C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Methods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</w:p>
    <w:p w14:paraId="0528A4CE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What type of data were collected and how were these data collected?</w:t>
      </w:r>
    </w:p>
    <w:p w14:paraId="0347324E" w14:textId="3AF6AB23" w:rsidR="001C7A15" w:rsidRPr="005F2101" w:rsidRDefault="00DB5801" w:rsidP="005F210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Ratios 1:1, 1:2, 1:3, 1:4, 1:5 with a fixed 22mm</w:t>
      </w:r>
    </w:p>
    <w:p w14:paraId="5D61880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01ACE033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Sample (unit of analysis, size and key characteristics):</w:t>
      </w:r>
    </w:p>
    <w:p w14:paraId="6021B29B" w14:textId="628C7010" w:rsidR="001C7A15" w:rsidRPr="00FE7745" w:rsidRDefault="00A96997" w:rsidP="00FE774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40 undergraduates in an introductory psychology course</w:t>
      </w:r>
    </w:p>
    <w:p w14:paraId="07CDD95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7F18118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key variables measured?</w:t>
      </w:r>
    </w:p>
    <w:p w14:paraId="59658551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26B8587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092646C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the data analyzed?</w:t>
      </w:r>
    </w:p>
    <w:p w14:paraId="1C76756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07827E82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343BFA6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Results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were the most important findings? Was the theory/hypothesis supported or not</w:t>
      </w:r>
      <w:r>
        <w:rPr>
          <w:rFonts w:ascii="Times New Roman" w:eastAsia="Times New Roman" w:hAnsi="Times New Roman" w:cs="Times New Roman"/>
          <w:i/>
          <w:lang w:val="en"/>
        </w:rPr>
        <w:t>?</w:t>
      </w:r>
      <w:r w:rsidRPr="005A4584">
        <w:rPr>
          <w:rFonts w:ascii="Times New Roman" w:eastAsia="Times New Roman" w:hAnsi="Times New Roman" w:cs="Times New Roman"/>
          <w:i/>
          <w:lang w:val="en"/>
        </w:rPr>
        <w:t xml:space="preserve"> Were there any surprising/unexpected findings?</w:t>
      </w:r>
    </w:p>
    <w:p w14:paraId="7C01E53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6FC401E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4D89729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CFE51A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338ED64C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09BFF3A9" w14:textId="77777777" w:rsidR="001C7A15" w:rsidRPr="00D07301" w:rsidRDefault="001C7A15" w:rsidP="001C7A15">
      <w:pPr>
        <w:spacing w:after="0" w:line="276" w:lineRule="auto"/>
        <w:rPr>
          <w:rFonts w:cstheme="minorHAnsi"/>
          <w:color w:val="000000" w:themeColor="text1"/>
          <w:sz w:val="23"/>
          <w:szCs w:val="23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Conclusions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are the implications of this study for policy and for research? What were the limitations of the study? What should future researchers do?</w:t>
      </w:r>
      <w:bookmarkStart w:id="0" w:name="_Comprehensive_Essay_Questions"/>
      <w:bookmarkEnd w:id="0"/>
    </w:p>
    <w:p w14:paraId="23F349E7" w14:textId="77777777" w:rsidR="005F7172" w:rsidRDefault="005F7172"/>
    <w:sectPr w:rsidR="005F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1FD4"/>
    <w:multiLevelType w:val="hybridMultilevel"/>
    <w:tmpl w:val="4E64BB4A"/>
    <w:lvl w:ilvl="0" w:tplc="AB6C00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1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01"/>
    <w:rsid w:val="000A296B"/>
    <w:rsid w:val="001C7A15"/>
    <w:rsid w:val="00251CE6"/>
    <w:rsid w:val="002C7FEE"/>
    <w:rsid w:val="00321101"/>
    <w:rsid w:val="003E154B"/>
    <w:rsid w:val="005479AA"/>
    <w:rsid w:val="005523A0"/>
    <w:rsid w:val="005F2101"/>
    <w:rsid w:val="005F7172"/>
    <w:rsid w:val="00663A8A"/>
    <w:rsid w:val="00736BB5"/>
    <w:rsid w:val="00782CD2"/>
    <w:rsid w:val="007D24A1"/>
    <w:rsid w:val="0081756C"/>
    <w:rsid w:val="00824CBB"/>
    <w:rsid w:val="008D2FAF"/>
    <w:rsid w:val="00A96997"/>
    <w:rsid w:val="00B473AC"/>
    <w:rsid w:val="00D17880"/>
    <w:rsid w:val="00D67218"/>
    <w:rsid w:val="00DB5801"/>
    <w:rsid w:val="00F11C6C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0434"/>
  <w15:chartTrackingRefBased/>
  <w15:docId w15:val="{A7498487-3942-E344-AF57-E929A05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1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B4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wiederich/Library/Group%20Containers/UBF8T346G9.Office/User%20Content.localized/Templates.localized/Research%20Note%20Tak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Note Taking Template.dotx</Template>
  <TotalTime>30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Wiederich, Tyler D</dc:creator>
  <cp:keywords/>
  <dc:description/>
  <cp:lastModifiedBy>Tyler Wiederich</cp:lastModifiedBy>
  <cp:revision>18</cp:revision>
  <cp:lastPrinted>2023-08-18T21:09:00Z</cp:lastPrinted>
  <dcterms:created xsi:type="dcterms:W3CDTF">2025-07-30T14:55:00Z</dcterms:created>
  <dcterms:modified xsi:type="dcterms:W3CDTF">2025-07-30T15:44:00Z</dcterms:modified>
</cp:coreProperties>
</file>